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0" w:rsidRDefault="006E7A19" w:rsidP="00F05AA0">
      <w:pPr>
        <w:pStyle w:val="a7"/>
        <w:ind w:firstLine="643"/>
        <w:rPr>
          <w:rFonts w:hint="eastAsia"/>
        </w:rPr>
      </w:pPr>
      <w:r>
        <w:rPr>
          <w:rFonts w:hint="eastAsia"/>
        </w:rPr>
        <w:t>服务器</w:t>
      </w:r>
      <w:r>
        <w:t>搭建</w:t>
      </w:r>
      <w:r w:rsidR="00507584">
        <w:rPr>
          <w:rFonts w:hint="eastAsia"/>
        </w:rPr>
        <w:t>(</w:t>
      </w:r>
      <w:r w:rsidR="00507584">
        <w:t>ubuntu</w:t>
      </w:r>
      <w:r w:rsidR="00507584">
        <w:rPr>
          <w:rFonts w:hint="eastAsia"/>
        </w:rPr>
        <w:t>)</w:t>
      </w:r>
    </w:p>
    <w:p w:rsidR="00F05AA0" w:rsidRPr="00F05AA0" w:rsidRDefault="00F05AA0" w:rsidP="00F05AA0">
      <w:pPr>
        <w:ind w:firstLine="480"/>
        <w:rPr>
          <w:rStyle w:val="a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F05AA0">
        <w:rPr>
          <w:rStyle w:val="a9"/>
        </w:rPr>
        <w:t>A</w:t>
      </w:r>
      <w:r w:rsidRPr="00F05AA0">
        <w:rPr>
          <w:rStyle w:val="a9"/>
          <w:rFonts w:hint="eastAsia"/>
        </w:rPr>
        <w:t xml:space="preserve">uthor: xx </w:t>
      </w:r>
    </w:p>
    <w:p w:rsidR="00455BC2" w:rsidRDefault="00F070CB" w:rsidP="009407F2">
      <w:pPr>
        <w:pStyle w:val="10"/>
      </w:pPr>
      <w:r>
        <w:rPr>
          <w:rFonts w:hint="eastAsia"/>
        </w:rPr>
        <w:t>NTP</w:t>
      </w:r>
      <w:r>
        <w:rPr>
          <w:rFonts w:hint="eastAsia"/>
        </w:rPr>
        <w:t>服务</w:t>
      </w:r>
      <w:r>
        <w:t>器</w:t>
      </w:r>
    </w:p>
    <w:p w:rsidR="00507584" w:rsidRPr="00507584" w:rsidRDefault="00507584" w:rsidP="00507584">
      <w:pPr>
        <w:ind w:firstLine="480"/>
        <w:rPr>
          <w:rFonts w:hint="eastAsia"/>
        </w:rPr>
      </w:pPr>
      <w:bookmarkStart w:id="0" w:name="_GoBack"/>
      <w:bookmarkEnd w:id="0"/>
    </w:p>
    <w:p w:rsidR="00F070CB" w:rsidRDefault="00F070CB" w:rsidP="00F070CB">
      <w:pPr>
        <w:pStyle w:val="10"/>
      </w:pPr>
      <w:r>
        <w:rPr>
          <w:rFonts w:hint="eastAsia"/>
        </w:rPr>
        <w:t>邮箱</w:t>
      </w:r>
      <w:r>
        <w:t>服务器</w:t>
      </w:r>
    </w:p>
    <w:p w:rsidR="00F070CB" w:rsidRDefault="00F070CB" w:rsidP="00F070CB">
      <w:pPr>
        <w:pStyle w:val="10"/>
      </w:pP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455BC2" w:rsidRPr="00455BC2" w:rsidRDefault="00455BC2" w:rsidP="00455BC2">
      <w:pPr>
        <w:ind w:firstLine="480"/>
      </w:pPr>
    </w:p>
    <w:sectPr w:rsidR="00455BC2" w:rsidRPr="00455B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676" w:rsidRDefault="003E1676" w:rsidP="00455BC2">
      <w:pPr>
        <w:ind w:firstLine="480"/>
      </w:pPr>
      <w:r>
        <w:separator/>
      </w:r>
    </w:p>
  </w:endnote>
  <w:endnote w:type="continuationSeparator" w:id="0">
    <w:p w:rsidR="003E1676" w:rsidRDefault="003E1676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A" w:rsidRDefault="003E1676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507584">
              <w:rPr>
                <w:noProof/>
              </w:rPr>
              <w:t>1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507584">
              <w:rPr>
                <w:noProof/>
              </w:rPr>
              <w:t>1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676" w:rsidRDefault="003E1676" w:rsidP="00455BC2">
      <w:pPr>
        <w:ind w:firstLine="480"/>
      </w:pPr>
      <w:r>
        <w:separator/>
      </w:r>
    </w:p>
  </w:footnote>
  <w:footnote w:type="continuationSeparator" w:id="0">
    <w:p w:rsidR="003E1676" w:rsidRDefault="003E1676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CD"/>
    <w:rsid w:val="001D7F5D"/>
    <w:rsid w:val="002502CD"/>
    <w:rsid w:val="002D0074"/>
    <w:rsid w:val="002E5F43"/>
    <w:rsid w:val="00361D4E"/>
    <w:rsid w:val="003E1676"/>
    <w:rsid w:val="00455BC2"/>
    <w:rsid w:val="00507584"/>
    <w:rsid w:val="005F2097"/>
    <w:rsid w:val="006E7A19"/>
    <w:rsid w:val="009407F2"/>
    <w:rsid w:val="00C2445B"/>
    <w:rsid w:val="00D5659C"/>
    <w:rsid w:val="00E023DA"/>
    <w:rsid w:val="00E348A7"/>
    <w:rsid w:val="00F05AA0"/>
    <w:rsid w:val="00F070CB"/>
    <w:rsid w:val="00F268F6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7500A-F8EB-4E32-8744-EB37B2A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9407F2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F2"/>
    <w:pPr>
      <w:keepNext/>
      <w:keepLines/>
      <w:numPr>
        <w:ilvl w:val="1"/>
        <w:numId w:val="6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F2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407F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07F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07F2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.hou\Documents\&#33258;&#23450;&#20041;%20Office%20&#27169;&#26495;\&#260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新模板.dotx</Template>
  <TotalTime>24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 Hou</dc:creator>
  <cp:lastModifiedBy>bin Hou</cp:lastModifiedBy>
  <cp:revision>12</cp:revision>
  <dcterms:created xsi:type="dcterms:W3CDTF">2015-12-30T07:22:00Z</dcterms:created>
  <dcterms:modified xsi:type="dcterms:W3CDTF">2015-12-30T07:46:00Z</dcterms:modified>
</cp:coreProperties>
</file>